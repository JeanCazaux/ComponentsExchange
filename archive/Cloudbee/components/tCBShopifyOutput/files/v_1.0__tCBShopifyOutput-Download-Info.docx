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49C4C" w14:textId="77777777" w:rsidR="00953016" w:rsidRDefault="00556BEA" w:rsidP="008F4F27">
      <w:pPr>
        <w:jc w:val="center"/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4898B12F" wp14:editId="24D23F67">
            <wp:extent cx="5435600" cy="407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07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ECF31E" w14:textId="77777777" w:rsidR="00BF69E6" w:rsidRDefault="00BF69E6" w:rsidP="008F4F27">
      <w:pPr>
        <w:jc w:val="center"/>
      </w:pPr>
    </w:p>
    <w:p w14:paraId="533781C4" w14:textId="77777777" w:rsidR="008F4F27" w:rsidRDefault="008F4F27" w:rsidP="008F4F27">
      <w:pPr>
        <w:jc w:val="center"/>
      </w:pPr>
    </w:p>
    <w:p w14:paraId="137A1B11" w14:textId="77777777" w:rsidR="008F4F27" w:rsidRPr="008F4F27" w:rsidRDefault="008F4F27" w:rsidP="008F4F27">
      <w:pPr>
        <w:jc w:val="center"/>
        <w:rPr>
          <w:sz w:val="40"/>
          <w:szCs w:val="40"/>
        </w:rPr>
      </w:pPr>
    </w:p>
    <w:p w14:paraId="4E6D0D01" w14:textId="77777777" w:rsidR="002E3C03" w:rsidRPr="005601A3" w:rsidRDefault="002E3C03" w:rsidP="005601A3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40"/>
          <w:szCs w:val="40"/>
        </w:rPr>
        <w:t>Read conditions &amp;</w:t>
      </w:r>
      <w:r w:rsidR="008F4F27">
        <w:rPr>
          <w:sz w:val="40"/>
          <w:szCs w:val="40"/>
        </w:rPr>
        <w:t xml:space="preserve"> download component here:</w:t>
      </w:r>
      <w:r w:rsidR="009C3CEE">
        <w:rPr>
          <w:sz w:val="40"/>
          <w:szCs w:val="40"/>
        </w:rPr>
        <w:t xml:space="preserve"> </w:t>
      </w:r>
      <w:hyperlink r:id="rId9" w:history="1">
        <w:r w:rsidR="005601A3" w:rsidRPr="005601A3">
          <w:rPr>
            <w:rStyle w:val="Hyperlink"/>
            <w:sz w:val="40"/>
            <w:szCs w:val="40"/>
          </w:rPr>
          <w:t>http://2cb.li/12-shopify</w:t>
        </w:r>
      </w:hyperlink>
    </w:p>
    <w:sectPr w:rsidR="002E3C03" w:rsidRPr="005601A3" w:rsidSect="008F4F27">
      <w:footerReference w:type="default" r:id="rId10"/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F0DCD" w14:textId="77777777" w:rsidR="005601A3" w:rsidRDefault="005601A3" w:rsidP="002E3C03">
      <w:r>
        <w:separator/>
      </w:r>
    </w:p>
  </w:endnote>
  <w:endnote w:type="continuationSeparator" w:id="0">
    <w:p w14:paraId="729B11C2" w14:textId="77777777" w:rsidR="005601A3" w:rsidRDefault="005601A3" w:rsidP="002E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6995" w14:textId="77777777" w:rsidR="002E3C03" w:rsidRPr="002E3C03" w:rsidRDefault="002E3C03">
    <w:pPr>
      <w:pStyle w:val="Footer"/>
      <w:rPr>
        <w:sz w:val="20"/>
        <w:szCs w:val="20"/>
      </w:rPr>
    </w:pPr>
    <w:r w:rsidRPr="002E3C03">
      <w:rPr>
        <w:sz w:val="20"/>
        <w:szCs w:val="20"/>
      </w:rPr>
      <w:t>*Yes, this is</w:t>
    </w:r>
    <w:r w:rsidR="00BE23E9">
      <w:rPr>
        <w:sz w:val="20"/>
        <w:szCs w:val="20"/>
      </w:rPr>
      <w:t xml:space="preserve"> a</w:t>
    </w:r>
    <w:r w:rsidRPr="002E3C03">
      <w:rPr>
        <w:sz w:val="20"/>
        <w:szCs w:val="20"/>
      </w:rPr>
      <w:t xml:space="preserve"> bit confusing but we technically can’t remove the “Free” label from </w:t>
    </w:r>
    <w:proofErr w:type="spellStart"/>
    <w:r w:rsidRPr="002E3C03">
      <w:rPr>
        <w:sz w:val="20"/>
        <w:szCs w:val="20"/>
      </w:rPr>
      <w:t>Talend</w:t>
    </w:r>
    <w:proofErr w:type="spellEnd"/>
    <w:r w:rsidRPr="002E3C03">
      <w:rPr>
        <w:sz w:val="20"/>
        <w:szCs w:val="20"/>
      </w:rPr>
      <w:t xml:space="preserve"> Exchange and put our components here for downloading.</w:t>
    </w:r>
    <w:r w:rsidR="00BE23E9">
      <w:rPr>
        <w:sz w:val="20"/>
        <w:szCs w:val="20"/>
      </w:rPr>
      <w:t xml:space="preserve"> You can get them from</w:t>
    </w:r>
    <w:r w:rsidR="009C3CEE">
      <w:rPr>
        <w:sz w:val="20"/>
        <w:szCs w:val="20"/>
      </w:rPr>
      <w:t xml:space="preserve"> </w:t>
    </w:r>
    <w:proofErr w:type="gramStart"/>
    <w:r w:rsidR="009C3CEE">
      <w:rPr>
        <w:sz w:val="20"/>
        <w:szCs w:val="20"/>
      </w:rPr>
      <w:t>our  website</w:t>
    </w:r>
    <w:proofErr w:type="gramEnd"/>
    <w:r w:rsidR="009C3CEE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71867" w14:textId="77777777" w:rsidR="005601A3" w:rsidRDefault="005601A3" w:rsidP="002E3C03">
      <w:r>
        <w:separator/>
      </w:r>
    </w:p>
  </w:footnote>
  <w:footnote w:type="continuationSeparator" w:id="0">
    <w:p w14:paraId="32CD69AB" w14:textId="77777777" w:rsidR="005601A3" w:rsidRDefault="005601A3" w:rsidP="002E3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A3"/>
    <w:rsid w:val="0000387E"/>
    <w:rsid w:val="002E3C03"/>
    <w:rsid w:val="00361C37"/>
    <w:rsid w:val="005411F5"/>
    <w:rsid w:val="00556BEA"/>
    <w:rsid w:val="005601A3"/>
    <w:rsid w:val="006247BE"/>
    <w:rsid w:val="006A78D3"/>
    <w:rsid w:val="008F4F27"/>
    <w:rsid w:val="00953016"/>
    <w:rsid w:val="009C3CEE"/>
    <w:rsid w:val="00B564FD"/>
    <w:rsid w:val="00BA7825"/>
    <w:rsid w:val="00BE23E9"/>
    <w:rsid w:val="00BF69E6"/>
    <w:rsid w:val="00C5406C"/>
    <w:rsid w:val="00E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0774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F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2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C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C03"/>
  </w:style>
  <w:style w:type="paragraph" w:styleId="Footer">
    <w:name w:val="footer"/>
    <w:basedOn w:val="Normal"/>
    <w:link w:val="FooterChar"/>
    <w:uiPriority w:val="99"/>
    <w:unhideWhenUsed/>
    <w:rsid w:val="002E3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C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F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2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C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C03"/>
  </w:style>
  <w:style w:type="paragraph" w:styleId="Footer">
    <w:name w:val="footer"/>
    <w:basedOn w:val="Normal"/>
    <w:link w:val="FooterChar"/>
    <w:uiPriority w:val="99"/>
    <w:unhideWhenUsed/>
    <w:rsid w:val="002E3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1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2cb.li/12-shopify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eter:Documents:ScreenShots%20for%20Web:Download-pdf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062AC-142D-1544-954D-486DF3FF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Download-pdf-template.dotx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 Mark</dc:creator>
  <cp:keywords/>
  <dc:description/>
  <cp:lastModifiedBy>Peeter Mark</cp:lastModifiedBy>
  <cp:revision>3</cp:revision>
  <cp:lastPrinted>2015-04-12T19:33:00Z</cp:lastPrinted>
  <dcterms:created xsi:type="dcterms:W3CDTF">2015-04-12T19:34:00Z</dcterms:created>
  <dcterms:modified xsi:type="dcterms:W3CDTF">2015-04-12T19:34:00Z</dcterms:modified>
</cp:coreProperties>
</file>